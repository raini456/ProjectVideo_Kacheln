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188"/>
        <w:gridCol w:w="4049"/>
        <w:gridCol w:w="4652"/>
      </w:tblGrid>
      <w:tr w:rsidR="00A1696D" w14:paraId="0B43E471" w14:textId="77777777" w:rsidTr="00CC2169">
        <w:trPr>
          <w:trHeight w:val="80"/>
        </w:trPr>
        <w:tc>
          <w:tcPr>
            <w:tcW w:w="1188" w:type="dxa"/>
          </w:tcPr>
          <w:p w14:paraId="7F79981F" w14:textId="77777777" w:rsidR="0013659D" w:rsidRPr="00A1696D" w:rsidRDefault="0013659D" w:rsidP="008E71AE">
            <w:pPr>
              <w:pStyle w:val="berschrift1"/>
            </w:pPr>
            <w:bookmarkStart w:id="0" w:name="_GoBack"/>
            <w:bookmarkEnd w:id="0"/>
          </w:p>
        </w:tc>
        <w:tc>
          <w:tcPr>
            <w:tcW w:w="4049" w:type="dxa"/>
          </w:tcPr>
          <w:p w14:paraId="76CDDBF6" w14:textId="77777777" w:rsidR="0013659D" w:rsidRPr="00A1696D" w:rsidRDefault="0013659D" w:rsidP="00281934">
            <w:pPr>
              <w:spacing w:before="0" w:after="0" w:line="240" w:lineRule="auto"/>
            </w:pPr>
          </w:p>
        </w:tc>
        <w:tc>
          <w:tcPr>
            <w:tcW w:w="4652" w:type="dxa"/>
          </w:tcPr>
          <w:p w14:paraId="527C7290" w14:textId="77777777" w:rsidR="0013659D" w:rsidRDefault="0013659D" w:rsidP="00CC2169">
            <w:pPr>
              <w:spacing w:before="0" w:after="0" w:line="240" w:lineRule="auto"/>
              <w:ind w:firstLine="708"/>
              <w:jc w:val="right"/>
            </w:pPr>
          </w:p>
        </w:tc>
      </w:tr>
    </w:tbl>
    <w:p w14:paraId="469F8CA1" w14:textId="77777777" w:rsidR="00F30992" w:rsidRPr="00812373" w:rsidRDefault="00CC2169" w:rsidP="00CC2169">
      <w:pPr>
        <w:pStyle w:val="berschrift1"/>
        <w:jc w:val="left"/>
        <w:rPr>
          <w:sz w:val="28"/>
          <w:szCs w:val="28"/>
        </w:rPr>
      </w:pPr>
      <w:r w:rsidRPr="00812373">
        <w:rPr>
          <w:sz w:val="28"/>
          <w:szCs w:val="28"/>
        </w:rPr>
        <w:t>Individuelles Weiterbildungsprogramm Fachbereich Medien</w:t>
      </w:r>
      <w:r w:rsidR="00D03ED4">
        <w:rPr>
          <w:sz w:val="28"/>
          <w:szCs w:val="28"/>
        </w:rPr>
        <w:t xml:space="preserve"> - Vollzeit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97"/>
        <w:gridCol w:w="294"/>
      </w:tblGrid>
      <w:tr w:rsidR="00281934" w14:paraId="1E19700E" w14:textId="77777777" w:rsidTr="001909B4">
        <w:trPr>
          <w:trHeight w:val="170"/>
        </w:trPr>
        <w:tc>
          <w:tcPr>
            <w:tcW w:w="8897" w:type="dxa"/>
          </w:tcPr>
          <w:p w14:paraId="71E2E490" w14:textId="68A33EA3" w:rsidR="00281934" w:rsidRPr="00281934" w:rsidRDefault="00CC2169" w:rsidP="00046119">
            <w:pPr>
              <w:spacing w:before="0" w:after="0" w:line="240" w:lineRule="auto"/>
              <w:rPr>
                <w:rStyle w:val="Fett"/>
                <w:bCs/>
              </w:rPr>
            </w:pPr>
            <w:r>
              <w:rPr>
                <w:rStyle w:val="Fett"/>
                <w:bCs/>
              </w:rPr>
              <w:t>Woche von/bis</w:t>
            </w:r>
            <w:r w:rsidR="00281934">
              <w:rPr>
                <w:rStyle w:val="Fett"/>
                <w:bCs/>
              </w:rPr>
              <w:t>:</w:t>
            </w:r>
            <w:r w:rsidR="0066760B">
              <w:rPr>
                <w:rStyle w:val="Fett"/>
                <w:bCs/>
              </w:rPr>
              <w:t xml:space="preserve"> </w:t>
            </w:r>
            <w:r w:rsidR="00D64C98">
              <w:rPr>
                <w:rStyle w:val="Fett"/>
                <w:bCs/>
              </w:rPr>
              <w:t xml:space="preserve"> </w:t>
            </w:r>
            <w:r w:rsidR="00B06DF3">
              <w:rPr>
                <w:rStyle w:val="Fett"/>
                <w:bCs/>
              </w:rPr>
              <w:t>0</w:t>
            </w:r>
            <w:r w:rsidR="00046119">
              <w:rPr>
                <w:rStyle w:val="Fett"/>
                <w:bCs/>
              </w:rPr>
              <w:t>3</w:t>
            </w:r>
            <w:r w:rsidR="00A53C20">
              <w:rPr>
                <w:rStyle w:val="Fett"/>
                <w:bCs/>
              </w:rPr>
              <w:t>.-</w:t>
            </w:r>
            <w:r w:rsidR="00046119">
              <w:rPr>
                <w:rStyle w:val="Fett"/>
                <w:bCs/>
              </w:rPr>
              <w:t>07</w:t>
            </w:r>
            <w:r w:rsidR="00A53C20">
              <w:rPr>
                <w:rStyle w:val="Fett"/>
                <w:bCs/>
              </w:rPr>
              <w:t>.</w:t>
            </w:r>
            <w:r w:rsidR="001C72A8">
              <w:rPr>
                <w:rStyle w:val="Fett"/>
                <w:bCs/>
              </w:rPr>
              <w:t xml:space="preserve"> </w:t>
            </w:r>
            <w:r w:rsidR="00046119">
              <w:rPr>
                <w:rStyle w:val="Fett"/>
                <w:bCs/>
              </w:rPr>
              <w:t>September</w:t>
            </w:r>
            <w:r w:rsidR="00A53C20">
              <w:rPr>
                <w:rStyle w:val="Fett"/>
                <w:bCs/>
              </w:rPr>
              <w:t xml:space="preserve"> 201</w:t>
            </w:r>
            <w:r w:rsidR="00B06DF3">
              <w:rPr>
                <w:rStyle w:val="Fett"/>
                <w:bCs/>
              </w:rPr>
              <w:t>8</w:t>
            </w:r>
          </w:p>
        </w:tc>
        <w:tc>
          <w:tcPr>
            <w:tcW w:w="294" w:type="dxa"/>
          </w:tcPr>
          <w:p w14:paraId="28674D9E" w14:textId="3BD62AFE" w:rsidR="00281934" w:rsidRPr="00A435D7" w:rsidRDefault="00281934" w:rsidP="00163075">
            <w:pPr>
              <w:spacing w:before="0" w:after="0" w:line="240" w:lineRule="auto"/>
              <w:rPr>
                <w:i/>
              </w:rPr>
            </w:pPr>
          </w:p>
        </w:tc>
      </w:tr>
      <w:tr w:rsidR="00281934" w14:paraId="1EBFB8FF" w14:textId="77777777" w:rsidTr="001909B4">
        <w:trPr>
          <w:trHeight w:val="170"/>
        </w:trPr>
        <w:tc>
          <w:tcPr>
            <w:tcW w:w="8897" w:type="dxa"/>
          </w:tcPr>
          <w:p w14:paraId="50EC91C4" w14:textId="59A6D080" w:rsidR="00281934" w:rsidRPr="00281934" w:rsidRDefault="00B97DDD" w:rsidP="00A53C20">
            <w:pPr>
              <w:spacing w:before="0" w:after="0" w:line="240" w:lineRule="auto"/>
              <w:rPr>
                <w:rStyle w:val="Fett"/>
                <w:bCs/>
              </w:rPr>
            </w:pPr>
            <w:r w:rsidRPr="00281934">
              <w:rPr>
                <w:rStyle w:val="Fett"/>
                <w:bCs/>
              </w:rPr>
              <w:t>Teilnehmer</w:t>
            </w:r>
            <w:r w:rsidR="00CC2169">
              <w:rPr>
                <w:rStyle w:val="Fett"/>
                <w:bCs/>
              </w:rPr>
              <w:t>/in</w:t>
            </w:r>
            <w:r>
              <w:rPr>
                <w:rStyle w:val="Fett"/>
                <w:bCs/>
              </w:rPr>
              <w:t>:</w:t>
            </w:r>
            <w:r w:rsidR="00A125EB">
              <w:rPr>
                <w:rStyle w:val="Fett"/>
                <w:bCs/>
              </w:rPr>
              <w:t xml:space="preserve"> </w:t>
            </w:r>
            <w:r w:rsidR="00046119">
              <w:rPr>
                <w:rStyle w:val="Fett"/>
                <w:bCs/>
              </w:rPr>
              <w:t xml:space="preserve"> Stefan Landvogt</w:t>
            </w:r>
          </w:p>
        </w:tc>
        <w:tc>
          <w:tcPr>
            <w:tcW w:w="294" w:type="dxa"/>
          </w:tcPr>
          <w:p w14:paraId="1EA0ED63" w14:textId="2963052B" w:rsidR="00281934" w:rsidRPr="00A435D7" w:rsidRDefault="00281934" w:rsidP="00281934">
            <w:pPr>
              <w:spacing w:before="0" w:after="0" w:line="240" w:lineRule="auto"/>
              <w:rPr>
                <w:i/>
              </w:rPr>
            </w:pPr>
          </w:p>
        </w:tc>
      </w:tr>
      <w:tr w:rsidR="00281934" w14:paraId="36B0FCD7" w14:textId="77777777" w:rsidTr="001909B4">
        <w:trPr>
          <w:trHeight w:val="170"/>
        </w:trPr>
        <w:tc>
          <w:tcPr>
            <w:tcW w:w="8897" w:type="dxa"/>
          </w:tcPr>
          <w:p w14:paraId="3C28D3CC" w14:textId="2B7D3E15" w:rsidR="00281934" w:rsidRPr="00281934" w:rsidRDefault="00CC2169" w:rsidP="00A53C20">
            <w:pPr>
              <w:spacing w:before="0" w:after="0" w:line="240" w:lineRule="auto"/>
              <w:rPr>
                <w:rStyle w:val="Fett"/>
                <w:bCs/>
              </w:rPr>
            </w:pPr>
            <w:r>
              <w:rPr>
                <w:b/>
              </w:rPr>
              <w:t>Dozent/in</w:t>
            </w:r>
            <w:r w:rsidR="00B97DDD" w:rsidRPr="00A1696D">
              <w:rPr>
                <w:b/>
              </w:rPr>
              <w:t>:</w:t>
            </w:r>
            <w:r w:rsidR="00A125EB">
              <w:rPr>
                <w:b/>
              </w:rPr>
              <w:t xml:space="preserve"> </w:t>
            </w:r>
            <w:r w:rsidR="00B06DF3">
              <w:rPr>
                <w:b/>
              </w:rPr>
              <w:t>Elmar Becker</w:t>
            </w:r>
          </w:p>
        </w:tc>
        <w:tc>
          <w:tcPr>
            <w:tcW w:w="294" w:type="dxa"/>
          </w:tcPr>
          <w:p w14:paraId="055205B1" w14:textId="0C2766C0" w:rsidR="00281934" w:rsidRPr="00A435D7" w:rsidRDefault="00281934" w:rsidP="0002391D">
            <w:pPr>
              <w:spacing w:before="0" w:after="0" w:line="240" w:lineRule="auto"/>
              <w:rPr>
                <w:i/>
              </w:rPr>
            </w:pPr>
          </w:p>
        </w:tc>
      </w:tr>
    </w:tbl>
    <w:p w14:paraId="3EE09E05" w14:textId="77777777" w:rsidR="00B97DDD" w:rsidRDefault="00B97DDD"/>
    <w:tbl>
      <w:tblPr>
        <w:tblpPr w:leftFromText="142" w:rightFromText="142" w:vertAnchor="text" w:horzAnchor="margin" w:tblpY="1"/>
        <w:tblW w:w="100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788"/>
        <w:gridCol w:w="866"/>
        <w:gridCol w:w="1276"/>
      </w:tblGrid>
      <w:tr w:rsidR="00812373" w:rsidRPr="007A3AEB" w14:paraId="08A0A3C7" w14:textId="77777777" w:rsidTr="00812373">
        <w:trPr>
          <w:cantSplit/>
          <w:trHeight w:val="187"/>
        </w:trPr>
        <w:tc>
          <w:tcPr>
            <w:tcW w:w="10009" w:type="dxa"/>
            <w:gridSpan w:val="4"/>
            <w:tcBorders>
              <w:top w:val="single" w:sz="12" w:space="0" w:color="808080"/>
              <w:bottom w:val="single" w:sz="6" w:space="0" w:color="808080"/>
            </w:tcBorders>
            <w:shd w:val="clear" w:color="auto" w:fill="FBD4B4" w:themeFill="accent6" w:themeFillTint="66"/>
          </w:tcPr>
          <w:p w14:paraId="4A1AFE75" w14:textId="77777777" w:rsidR="00812373" w:rsidRPr="00A435D7" w:rsidRDefault="00812373" w:rsidP="00901D7D">
            <w:pPr>
              <w:rPr>
                <w:rStyle w:val="Fett"/>
                <w:bCs/>
                <w:sz w:val="28"/>
                <w:szCs w:val="28"/>
              </w:rPr>
            </w:pPr>
            <w:r>
              <w:rPr>
                <w:rStyle w:val="Fett"/>
                <w:bCs/>
                <w:sz w:val="28"/>
                <w:szCs w:val="28"/>
              </w:rPr>
              <w:t>Lehrgangsinhalte</w:t>
            </w:r>
          </w:p>
        </w:tc>
      </w:tr>
      <w:tr w:rsidR="00A435D7" w:rsidRPr="007A3AEB" w14:paraId="592A7D2E" w14:textId="77777777" w:rsidTr="00812373">
        <w:trPr>
          <w:cantSplit/>
          <w:trHeight w:val="415"/>
        </w:trPr>
        <w:tc>
          <w:tcPr>
            <w:tcW w:w="1079" w:type="dxa"/>
            <w:tcBorders>
              <w:top w:val="single" w:sz="6" w:space="0" w:color="808080"/>
              <w:bottom w:val="single" w:sz="6" w:space="0" w:color="808080"/>
              <w:right w:val="nil"/>
            </w:tcBorders>
            <w:shd w:val="clear" w:color="auto" w:fill="FDE9D9" w:themeFill="accent6" w:themeFillTint="33"/>
          </w:tcPr>
          <w:p w14:paraId="15B7B188" w14:textId="77777777" w:rsidR="00A435D7" w:rsidRPr="00CC2169" w:rsidRDefault="00CC2169" w:rsidP="00CC2169">
            <w:pPr>
              <w:rPr>
                <w:rStyle w:val="Fett"/>
                <w:bCs/>
                <w:sz w:val="18"/>
                <w:szCs w:val="18"/>
              </w:rPr>
            </w:pPr>
            <w:r w:rsidRPr="00CC2169">
              <w:rPr>
                <w:rStyle w:val="Fett"/>
                <w:bCs/>
                <w:sz w:val="18"/>
                <w:szCs w:val="18"/>
              </w:rPr>
              <w:t>Tag</w:t>
            </w:r>
          </w:p>
        </w:tc>
        <w:tc>
          <w:tcPr>
            <w:tcW w:w="6788" w:type="dxa"/>
            <w:tcBorders>
              <w:top w:val="single" w:sz="6" w:space="0" w:color="808080"/>
              <w:left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14:paraId="432276A3" w14:textId="77777777" w:rsidR="00A435D7" w:rsidRPr="00CC2169" w:rsidRDefault="00CC2169" w:rsidP="00901D7D">
            <w:pPr>
              <w:rPr>
                <w:rStyle w:val="Fett"/>
                <w:bCs/>
                <w:sz w:val="18"/>
                <w:szCs w:val="18"/>
              </w:rPr>
            </w:pPr>
            <w:r w:rsidRPr="00CC2169">
              <w:rPr>
                <w:rStyle w:val="Fett"/>
                <w:bCs/>
                <w:sz w:val="18"/>
                <w:szCs w:val="18"/>
              </w:rPr>
              <w:t>Lehrgangsinhalte, Projektarbeit, Vorlesungen</w:t>
            </w:r>
          </w:p>
        </w:tc>
        <w:tc>
          <w:tcPr>
            <w:tcW w:w="866" w:type="dxa"/>
            <w:tcBorders>
              <w:top w:val="single" w:sz="6" w:space="0" w:color="808080"/>
              <w:left w:val="nil"/>
              <w:bottom w:val="single" w:sz="6" w:space="0" w:color="808080"/>
              <w:right w:val="nil"/>
            </w:tcBorders>
            <w:shd w:val="clear" w:color="auto" w:fill="FDE9D9" w:themeFill="accent6" w:themeFillTint="33"/>
          </w:tcPr>
          <w:p w14:paraId="1C2E28F4" w14:textId="77777777" w:rsidR="00A435D7" w:rsidRPr="00CC2169" w:rsidRDefault="00CC2169" w:rsidP="00901D7D">
            <w:pPr>
              <w:rPr>
                <w:rStyle w:val="Fett"/>
                <w:bCs/>
                <w:sz w:val="18"/>
                <w:szCs w:val="18"/>
              </w:rPr>
            </w:pPr>
            <w:r>
              <w:rPr>
                <w:rStyle w:val="Fett"/>
                <w:bCs/>
                <w:sz w:val="18"/>
                <w:szCs w:val="18"/>
              </w:rPr>
              <w:t>Einzel-</w:t>
            </w:r>
            <w:r w:rsidRPr="00CC2169">
              <w:rPr>
                <w:rStyle w:val="Fett"/>
                <w:bCs/>
                <w:sz w:val="18"/>
                <w:szCs w:val="18"/>
              </w:rPr>
              <w:t>stunden</w:t>
            </w:r>
          </w:p>
        </w:tc>
        <w:tc>
          <w:tcPr>
            <w:tcW w:w="1276" w:type="dxa"/>
            <w:tcBorders>
              <w:top w:val="single" w:sz="6" w:space="0" w:color="808080"/>
              <w:left w:val="nil"/>
              <w:bottom w:val="single" w:sz="6" w:space="0" w:color="808080"/>
            </w:tcBorders>
            <w:shd w:val="clear" w:color="auto" w:fill="FDE9D9" w:themeFill="accent6" w:themeFillTint="33"/>
          </w:tcPr>
          <w:p w14:paraId="31E5D509" w14:textId="77777777" w:rsidR="00A435D7" w:rsidRPr="00CC2169" w:rsidRDefault="00CC2169" w:rsidP="00901D7D">
            <w:pPr>
              <w:rPr>
                <w:rStyle w:val="Fett"/>
                <w:bCs/>
                <w:sz w:val="18"/>
                <w:szCs w:val="18"/>
              </w:rPr>
            </w:pPr>
            <w:r w:rsidRPr="00CC2169">
              <w:rPr>
                <w:rStyle w:val="Fett"/>
                <w:bCs/>
                <w:sz w:val="18"/>
                <w:szCs w:val="18"/>
              </w:rPr>
              <w:t>Unterschrift Dozent/in</w:t>
            </w:r>
          </w:p>
        </w:tc>
      </w:tr>
      <w:tr w:rsidR="00307476" w14:paraId="6B57A98E" w14:textId="77777777" w:rsidTr="00812373">
        <w:trPr>
          <w:cantSplit/>
          <w:trHeight w:val="1588"/>
        </w:trPr>
        <w:tc>
          <w:tcPr>
            <w:tcW w:w="1079" w:type="dxa"/>
            <w:tcBorders>
              <w:top w:val="single" w:sz="6" w:space="0" w:color="808080"/>
              <w:right w:val="single" w:sz="4" w:space="0" w:color="auto"/>
            </w:tcBorders>
          </w:tcPr>
          <w:p w14:paraId="4E112F6B" w14:textId="77777777" w:rsidR="00307476" w:rsidRPr="00CC2169" w:rsidRDefault="00CC2169" w:rsidP="00901D7D">
            <w:pPr>
              <w:rPr>
                <w:sz w:val="18"/>
                <w:szCs w:val="18"/>
              </w:rPr>
            </w:pPr>
            <w:r w:rsidRPr="00CC2169">
              <w:rPr>
                <w:sz w:val="18"/>
                <w:szCs w:val="18"/>
              </w:rPr>
              <w:t>Montag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F052" w14:textId="1616E5F5" w:rsidR="00A53C20" w:rsidRPr="003F5A25" w:rsidRDefault="00A53C20" w:rsidP="00E75C51"/>
        </w:tc>
        <w:tc>
          <w:tcPr>
            <w:tcW w:w="866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</w:tcBorders>
          </w:tcPr>
          <w:p w14:paraId="4994221A" w14:textId="008C99B4" w:rsidR="00307476" w:rsidRPr="00CC2169" w:rsidRDefault="00307476" w:rsidP="00CC2169">
            <w:pPr>
              <w:jc w:val="right"/>
              <w:rPr>
                <w:b/>
              </w:rPr>
            </w:pPr>
          </w:p>
        </w:tc>
        <w:tc>
          <w:tcPr>
            <w:tcW w:w="1276" w:type="dxa"/>
            <w:tcBorders>
              <w:top w:val="single" w:sz="6" w:space="0" w:color="808080"/>
              <w:bottom w:val="single" w:sz="6" w:space="0" w:color="808080"/>
            </w:tcBorders>
          </w:tcPr>
          <w:p w14:paraId="52ED0EA5" w14:textId="77777777" w:rsidR="00307476" w:rsidRPr="00901D7D" w:rsidRDefault="00307476" w:rsidP="00901D7D">
            <w:pPr>
              <w:rPr>
                <w:b/>
                <w:color w:val="FF0000"/>
              </w:rPr>
            </w:pPr>
          </w:p>
        </w:tc>
      </w:tr>
      <w:tr w:rsidR="00A435D7" w14:paraId="763C8AA4" w14:textId="77777777" w:rsidTr="00812373">
        <w:trPr>
          <w:cantSplit/>
          <w:trHeight w:val="1588"/>
        </w:trPr>
        <w:tc>
          <w:tcPr>
            <w:tcW w:w="1079" w:type="dxa"/>
            <w:tcBorders>
              <w:right w:val="single" w:sz="4" w:space="0" w:color="auto"/>
            </w:tcBorders>
          </w:tcPr>
          <w:p w14:paraId="1D108FB8" w14:textId="0E8FE7DF" w:rsidR="00A435D7" w:rsidRPr="00CC2169" w:rsidRDefault="00CC2169" w:rsidP="00901D7D">
            <w:pPr>
              <w:rPr>
                <w:sz w:val="18"/>
                <w:szCs w:val="18"/>
              </w:rPr>
            </w:pPr>
            <w:r w:rsidRPr="00CC2169">
              <w:rPr>
                <w:sz w:val="18"/>
                <w:szCs w:val="18"/>
              </w:rPr>
              <w:t>Dienstag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454F" w14:textId="0780B0FD" w:rsidR="00A53C20" w:rsidRDefault="00A53C20" w:rsidP="00F517A7"/>
        </w:tc>
        <w:tc>
          <w:tcPr>
            <w:tcW w:w="866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</w:tcBorders>
          </w:tcPr>
          <w:p w14:paraId="317DBBC5" w14:textId="67353DB1" w:rsidR="00A435D7" w:rsidRPr="00CC2169" w:rsidRDefault="00A435D7" w:rsidP="00CC2169">
            <w:pPr>
              <w:jc w:val="right"/>
              <w:rPr>
                <w:b/>
              </w:rPr>
            </w:pPr>
          </w:p>
        </w:tc>
        <w:tc>
          <w:tcPr>
            <w:tcW w:w="1276" w:type="dxa"/>
            <w:tcBorders>
              <w:top w:val="single" w:sz="6" w:space="0" w:color="808080"/>
              <w:bottom w:val="single" w:sz="6" w:space="0" w:color="808080"/>
            </w:tcBorders>
          </w:tcPr>
          <w:p w14:paraId="3F9946C3" w14:textId="77777777" w:rsidR="00A435D7" w:rsidRPr="00901D7D" w:rsidRDefault="00A435D7" w:rsidP="00901D7D">
            <w:pPr>
              <w:rPr>
                <w:b/>
                <w:color w:val="FF0000"/>
              </w:rPr>
            </w:pPr>
          </w:p>
        </w:tc>
      </w:tr>
      <w:tr w:rsidR="00A435D7" w14:paraId="5B17A526" w14:textId="77777777" w:rsidTr="00812373">
        <w:trPr>
          <w:cantSplit/>
          <w:trHeight w:val="1588"/>
        </w:trPr>
        <w:tc>
          <w:tcPr>
            <w:tcW w:w="1079" w:type="dxa"/>
            <w:tcBorders>
              <w:right w:val="single" w:sz="4" w:space="0" w:color="auto"/>
            </w:tcBorders>
          </w:tcPr>
          <w:p w14:paraId="0B9FB3B0" w14:textId="14911B93" w:rsidR="00A435D7" w:rsidRPr="00CC2169" w:rsidRDefault="00CC2169" w:rsidP="00901D7D">
            <w:pPr>
              <w:rPr>
                <w:sz w:val="18"/>
                <w:szCs w:val="18"/>
              </w:rPr>
            </w:pPr>
            <w:r w:rsidRPr="00CC2169">
              <w:rPr>
                <w:sz w:val="18"/>
                <w:szCs w:val="18"/>
              </w:rPr>
              <w:t>Mittwoch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9DCE" w14:textId="2CF13F2C" w:rsidR="00A53C20" w:rsidRDefault="00046119" w:rsidP="00E75C51">
            <w:r>
              <w:t>Beginn</w:t>
            </w:r>
            <w:r>
              <w:br/>
              <w:t xml:space="preserve">Computer eingerichtet (JDK, </w:t>
            </w:r>
            <w:proofErr w:type="spellStart"/>
            <w:r>
              <w:t>Netbeans</w:t>
            </w:r>
            <w:proofErr w:type="spellEnd"/>
            <w:r>
              <w:t>), Sichtung der Lehrmaterialien, Projekteinrichtung,</w:t>
            </w:r>
          </w:p>
          <w:p w14:paraId="57F639D6" w14:textId="6B648584" w:rsidR="00046119" w:rsidRDefault="00046119" w:rsidP="00E75C51">
            <w:r>
              <w:t>Lernen mit Buch „</w:t>
            </w:r>
            <w:proofErr w:type="spellStart"/>
            <w:r>
              <w:t>Responsive</w:t>
            </w:r>
            <w:proofErr w:type="spellEnd"/>
            <w:r>
              <w:t xml:space="preserve"> Webdesign“, Erstellung einer Webseite, </w:t>
            </w:r>
            <w:proofErr w:type="spellStart"/>
            <w:r>
              <w:t>GitHub</w:t>
            </w:r>
            <w:proofErr w:type="spellEnd"/>
            <w:r>
              <w:t>-Einrichtung des Projektes</w:t>
            </w:r>
          </w:p>
        </w:tc>
        <w:tc>
          <w:tcPr>
            <w:tcW w:w="866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</w:tcBorders>
          </w:tcPr>
          <w:p w14:paraId="1C15ACB9" w14:textId="77777777" w:rsidR="00A435D7" w:rsidRPr="00CC2169" w:rsidRDefault="00CC2169" w:rsidP="00CC2169">
            <w:pPr>
              <w:jc w:val="right"/>
              <w:rPr>
                <w:b/>
              </w:rPr>
            </w:pPr>
            <w:r w:rsidRPr="00CC2169">
              <w:rPr>
                <w:b/>
              </w:rPr>
              <w:t>8</w:t>
            </w:r>
          </w:p>
        </w:tc>
        <w:tc>
          <w:tcPr>
            <w:tcW w:w="1276" w:type="dxa"/>
            <w:tcBorders>
              <w:top w:val="single" w:sz="6" w:space="0" w:color="808080"/>
              <w:bottom w:val="single" w:sz="6" w:space="0" w:color="808080"/>
            </w:tcBorders>
          </w:tcPr>
          <w:p w14:paraId="068FF0DB" w14:textId="77777777" w:rsidR="00A435D7" w:rsidRPr="00901D7D" w:rsidRDefault="00A435D7" w:rsidP="00901D7D">
            <w:pPr>
              <w:rPr>
                <w:b/>
                <w:color w:val="FF0000"/>
              </w:rPr>
            </w:pPr>
          </w:p>
        </w:tc>
      </w:tr>
      <w:tr w:rsidR="00307476" w14:paraId="7BAFC22B" w14:textId="77777777" w:rsidTr="00812373">
        <w:trPr>
          <w:cantSplit/>
          <w:trHeight w:val="1588"/>
        </w:trPr>
        <w:tc>
          <w:tcPr>
            <w:tcW w:w="1079" w:type="dxa"/>
            <w:tcBorders>
              <w:right w:val="single" w:sz="4" w:space="0" w:color="auto"/>
            </w:tcBorders>
          </w:tcPr>
          <w:p w14:paraId="3527875C" w14:textId="7347E9D5" w:rsidR="00307476" w:rsidRPr="00CC2169" w:rsidRDefault="00CC2169" w:rsidP="00901D7D">
            <w:pPr>
              <w:rPr>
                <w:sz w:val="18"/>
                <w:szCs w:val="18"/>
              </w:rPr>
            </w:pPr>
            <w:r w:rsidRPr="00CC2169">
              <w:rPr>
                <w:sz w:val="18"/>
                <w:szCs w:val="18"/>
              </w:rPr>
              <w:t>Donnerstag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A51F" w14:textId="2CA36579" w:rsidR="00A53C20" w:rsidRPr="00046119" w:rsidRDefault="00046119" w:rsidP="00046119">
            <w:pPr>
              <w:rPr>
                <w:rStyle w:val="Fett"/>
                <w:b w:val="0"/>
                <w:bCs/>
              </w:rPr>
            </w:pPr>
            <w:r>
              <w:rPr>
                <w:rStyle w:val="Fett"/>
                <w:b w:val="0"/>
                <w:bCs/>
              </w:rPr>
              <w:t xml:space="preserve">Weiteres </w:t>
            </w:r>
            <w:proofErr w:type="spellStart"/>
            <w:r>
              <w:rPr>
                <w:rStyle w:val="Fett"/>
                <w:b w:val="0"/>
                <w:bCs/>
              </w:rPr>
              <w:t>Finetuning</w:t>
            </w:r>
            <w:proofErr w:type="spellEnd"/>
            <w:r>
              <w:rPr>
                <w:rStyle w:val="Fett"/>
                <w:b w:val="0"/>
                <w:bCs/>
              </w:rPr>
              <w:t xml:space="preserve"> der Computereinrichtung, Durcharbeiten des 1. Kapitels des Buchs, gleichzeitiger Beginn des Lernvideos „</w:t>
            </w:r>
            <w:proofErr w:type="spellStart"/>
            <w:r>
              <w:rPr>
                <w:rStyle w:val="Fett"/>
                <w:b w:val="0"/>
                <w:bCs/>
              </w:rPr>
              <w:t>Responsive</w:t>
            </w:r>
            <w:proofErr w:type="spellEnd"/>
            <w:r>
              <w:rPr>
                <w:rStyle w:val="Fett"/>
                <w:b w:val="0"/>
                <w:bCs/>
              </w:rPr>
              <w:t xml:space="preserve"> Webdesign“ (für mich bessere Lernform als nur Lesen, da ich seit 5 Jahren Frontalunterricht gewohnt war), Arbeiten mit Photoshop</w:t>
            </w:r>
          </w:p>
        </w:tc>
        <w:tc>
          <w:tcPr>
            <w:tcW w:w="866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</w:tcBorders>
          </w:tcPr>
          <w:p w14:paraId="0A4B61CB" w14:textId="77777777" w:rsidR="00307476" w:rsidRPr="00CC2169" w:rsidRDefault="00CC2169" w:rsidP="00CC2169">
            <w:pPr>
              <w:jc w:val="right"/>
              <w:rPr>
                <w:b/>
              </w:rPr>
            </w:pPr>
            <w:r w:rsidRPr="00CC2169">
              <w:rPr>
                <w:b/>
              </w:rPr>
              <w:t>8</w:t>
            </w:r>
          </w:p>
        </w:tc>
        <w:tc>
          <w:tcPr>
            <w:tcW w:w="1276" w:type="dxa"/>
            <w:tcBorders>
              <w:top w:val="single" w:sz="6" w:space="0" w:color="808080"/>
              <w:bottom w:val="single" w:sz="6" w:space="0" w:color="808080"/>
            </w:tcBorders>
          </w:tcPr>
          <w:p w14:paraId="08F35FD2" w14:textId="77777777" w:rsidR="00307476" w:rsidRPr="00901D7D" w:rsidRDefault="00307476" w:rsidP="00901D7D">
            <w:pPr>
              <w:rPr>
                <w:b/>
                <w:color w:val="FF0000"/>
              </w:rPr>
            </w:pPr>
          </w:p>
        </w:tc>
      </w:tr>
      <w:tr w:rsidR="00307476" w14:paraId="3352B16E" w14:textId="77777777" w:rsidTr="00812373">
        <w:trPr>
          <w:cantSplit/>
          <w:trHeight w:val="1588"/>
        </w:trPr>
        <w:tc>
          <w:tcPr>
            <w:tcW w:w="1079" w:type="dxa"/>
            <w:tcBorders>
              <w:right w:val="single" w:sz="4" w:space="0" w:color="auto"/>
            </w:tcBorders>
          </w:tcPr>
          <w:p w14:paraId="20B8E562" w14:textId="324F743C" w:rsidR="00307476" w:rsidRPr="00CC2169" w:rsidRDefault="00CC2169" w:rsidP="00901D7D">
            <w:pPr>
              <w:rPr>
                <w:sz w:val="18"/>
                <w:szCs w:val="18"/>
              </w:rPr>
            </w:pPr>
            <w:r w:rsidRPr="00CC2169">
              <w:rPr>
                <w:sz w:val="18"/>
                <w:szCs w:val="18"/>
              </w:rPr>
              <w:t>Freitag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9A85" w14:textId="7849CD10" w:rsidR="00A53C20" w:rsidRPr="00812373" w:rsidRDefault="00046119" w:rsidP="00A125EB">
            <w:pPr>
              <w:rPr>
                <w:rStyle w:val="Fett"/>
                <w:b w:val="0"/>
                <w:bCs/>
              </w:rPr>
            </w:pPr>
            <w:r>
              <w:rPr>
                <w:rStyle w:val="Fett"/>
                <w:b w:val="0"/>
                <w:bCs/>
              </w:rPr>
              <w:t xml:space="preserve">Letztes (vorläufiges </w:t>
            </w:r>
            <w:r w:rsidRPr="00046119">
              <w:rPr>
                <w:rStyle w:val="Fett"/>
                <w:b w:val="0"/>
                <w:bCs/>
              </w:rPr>
              <w:sym w:font="Wingdings" w:char="F04A"/>
            </w:r>
            <w:r>
              <w:rPr>
                <w:rStyle w:val="Fett"/>
                <w:b w:val="0"/>
                <w:bCs/>
              </w:rPr>
              <w:t>) Einrichten des PCs auf meine Bedürfnisse, Weiterarbeiten mit Buch und Video, Arbeiten mit Photoshop</w:t>
            </w:r>
          </w:p>
        </w:tc>
        <w:tc>
          <w:tcPr>
            <w:tcW w:w="866" w:type="dxa"/>
            <w:tcBorders>
              <w:top w:val="single" w:sz="6" w:space="0" w:color="808080"/>
              <w:left w:val="single" w:sz="4" w:space="0" w:color="auto"/>
              <w:bottom w:val="single" w:sz="6" w:space="0" w:color="808080"/>
            </w:tcBorders>
          </w:tcPr>
          <w:p w14:paraId="12E8C9D2" w14:textId="77777777" w:rsidR="00307476" w:rsidRPr="00CC2169" w:rsidRDefault="00CC2169" w:rsidP="00CC2169">
            <w:pPr>
              <w:jc w:val="right"/>
              <w:rPr>
                <w:b/>
              </w:rPr>
            </w:pPr>
            <w:r w:rsidRPr="00CC2169">
              <w:rPr>
                <w:b/>
              </w:rPr>
              <w:t>8</w:t>
            </w:r>
          </w:p>
        </w:tc>
        <w:tc>
          <w:tcPr>
            <w:tcW w:w="1276" w:type="dxa"/>
            <w:tcBorders>
              <w:top w:val="single" w:sz="6" w:space="0" w:color="808080"/>
              <w:bottom w:val="single" w:sz="6" w:space="0" w:color="808080"/>
            </w:tcBorders>
          </w:tcPr>
          <w:p w14:paraId="0793272E" w14:textId="77777777" w:rsidR="00307476" w:rsidRPr="00901D7D" w:rsidRDefault="00307476" w:rsidP="00901D7D">
            <w:pPr>
              <w:rPr>
                <w:b/>
                <w:color w:val="FF0000"/>
              </w:rPr>
            </w:pPr>
          </w:p>
        </w:tc>
      </w:tr>
      <w:tr w:rsidR="00CC2169" w14:paraId="12324B7C" w14:textId="77777777" w:rsidTr="00CC2169">
        <w:trPr>
          <w:cantSplit/>
          <w:trHeight w:val="248"/>
        </w:trPr>
        <w:tc>
          <w:tcPr>
            <w:tcW w:w="7867" w:type="dxa"/>
            <w:gridSpan w:val="2"/>
            <w:tcBorders>
              <w:right w:val="single" w:sz="4" w:space="0" w:color="auto"/>
            </w:tcBorders>
          </w:tcPr>
          <w:p w14:paraId="066D98C3" w14:textId="3C729D4D" w:rsidR="00CC2169" w:rsidRPr="00CC2169" w:rsidRDefault="00CC2169" w:rsidP="00CC2169">
            <w:pPr>
              <w:jc w:val="right"/>
              <w:rPr>
                <w:rStyle w:val="Fett"/>
                <w:b w:val="0"/>
                <w:bCs/>
                <w:sz w:val="18"/>
                <w:szCs w:val="18"/>
              </w:rPr>
            </w:pPr>
            <w:r w:rsidRPr="00CC2169">
              <w:rPr>
                <w:sz w:val="18"/>
                <w:szCs w:val="18"/>
              </w:rPr>
              <w:t>Gesamtstunden</w:t>
            </w:r>
          </w:p>
        </w:tc>
        <w:tc>
          <w:tcPr>
            <w:tcW w:w="2142" w:type="dxa"/>
            <w:gridSpan w:val="2"/>
            <w:tcBorders>
              <w:top w:val="single" w:sz="6" w:space="0" w:color="808080"/>
              <w:left w:val="single" w:sz="4" w:space="0" w:color="auto"/>
              <w:bottom w:val="single" w:sz="6" w:space="0" w:color="808080"/>
            </w:tcBorders>
          </w:tcPr>
          <w:p w14:paraId="358A357A" w14:textId="058555B2" w:rsidR="00CC2169" w:rsidRPr="00901D7D" w:rsidRDefault="00046119" w:rsidP="00CC2169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32</w:t>
            </w:r>
          </w:p>
        </w:tc>
      </w:tr>
      <w:tr w:rsidR="00307476" w14:paraId="7C45F79D" w14:textId="77777777" w:rsidTr="00812373">
        <w:trPr>
          <w:cantSplit/>
          <w:trHeight w:val="236"/>
        </w:trPr>
        <w:tc>
          <w:tcPr>
            <w:tcW w:w="10009" w:type="dxa"/>
            <w:gridSpan w:val="4"/>
            <w:tcBorders>
              <w:top w:val="single" w:sz="6" w:space="0" w:color="808080"/>
              <w:bottom w:val="single" w:sz="6" w:space="0" w:color="808080"/>
            </w:tcBorders>
            <w:shd w:val="clear" w:color="auto" w:fill="FDE9D9" w:themeFill="accent6" w:themeFillTint="33"/>
          </w:tcPr>
          <w:p w14:paraId="2E86966F" w14:textId="77777777" w:rsidR="00307476" w:rsidRPr="005A175C" w:rsidRDefault="00307476" w:rsidP="00901D7D"/>
        </w:tc>
      </w:tr>
      <w:tr w:rsidR="00BA4F7C" w14:paraId="6472E991" w14:textId="77777777" w:rsidTr="004263BE">
        <w:trPr>
          <w:cantSplit/>
          <w:trHeight w:val="611"/>
        </w:trPr>
        <w:tc>
          <w:tcPr>
            <w:tcW w:w="10009" w:type="dxa"/>
            <w:gridSpan w:val="4"/>
            <w:tcBorders>
              <w:top w:val="single" w:sz="6" w:space="0" w:color="808080"/>
              <w:bottom w:val="single" w:sz="6" w:space="0" w:color="808080"/>
            </w:tcBorders>
          </w:tcPr>
          <w:p w14:paraId="23393354" w14:textId="77777777" w:rsidR="00BA4F7C" w:rsidRPr="00901D7D" w:rsidRDefault="00BA4F7C" w:rsidP="00901D7D">
            <w:pPr>
              <w:rPr>
                <w:b/>
                <w:color w:val="FF0000"/>
              </w:rPr>
            </w:pPr>
            <w:r w:rsidRPr="00812373">
              <w:rPr>
                <w:rStyle w:val="Fett"/>
                <w:b w:val="0"/>
                <w:bCs/>
                <w:sz w:val="18"/>
                <w:szCs w:val="18"/>
              </w:rPr>
              <w:t>Unterschrift Teilnehmer/in:</w:t>
            </w:r>
          </w:p>
        </w:tc>
      </w:tr>
    </w:tbl>
    <w:p w14:paraId="27774787" w14:textId="77777777" w:rsidR="000F0189" w:rsidRDefault="000F0189"/>
    <w:p w14:paraId="25FFD671" w14:textId="77777777" w:rsidR="00B97DDD" w:rsidRPr="00B97DDD" w:rsidRDefault="00B97DDD" w:rsidP="00927580">
      <w:pPr>
        <w:rPr>
          <w:b/>
          <w:color w:val="FF0000"/>
        </w:rPr>
      </w:pPr>
    </w:p>
    <w:sectPr w:rsidR="00B97DDD" w:rsidRPr="00B97DDD" w:rsidSect="00B97DDD">
      <w:headerReference w:type="default" r:id="rId9"/>
      <w:footerReference w:type="default" r:id="rId10"/>
      <w:pgSz w:w="11906" w:h="16838" w:code="9"/>
      <w:pgMar w:top="1701" w:right="707" w:bottom="709" w:left="1418" w:header="567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4F3B0" w14:textId="77777777" w:rsidR="002C29DF" w:rsidRDefault="002C29DF" w:rsidP="007A3AEB">
      <w:pPr>
        <w:spacing w:before="0" w:after="0" w:line="240" w:lineRule="auto"/>
      </w:pPr>
      <w:r>
        <w:separator/>
      </w:r>
    </w:p>
  </w:endnote>
  <w:endnote w:type="continuationSeparator" w:id="0">
    <w:p w14:paraId="1712F357" w14:textId="77777777" w:rsidR="002C29DF" w:rsidRDefault="002C29DF" w:rsidP="007A3A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7521A" w14:textId="77777777" w:rsidR="00E75C51" w:rsidRDefault="00E75C51" w:rsidP="00DA6BA7">
    <w:pPr>
      <w:pStyle w:val="Fuzeile"/>
    </w:pPr>
  </w:p>
  <w:p w14:paraId="28057834" w14:textId="77777777" w:rsidR="00E75C51" w:rsidRDefault="00E75C51" w:rsidP="00B97DDD">
    <w:pPr>
      <w:pStyle w:val="Fuzeile"/>
    </w:pPr>
    <w:r>
      <w:t>Stand: 07.03.2016 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6423A" w14:textId="77777777" w:rsidR="002C29DF" w:rsidRDefault="002C29DF" w:rsidP="007A3AEB">
      <w:pPr>
        <w:spacing w:before="0" w:after="0" w:line="240" w:lineRule="auto"/>
      </w:pPr>
      <w:r>
        <w:separator/>
      </w:r>
    </w:p>
  </w:footnote>
  <w:footnote w:type="continuationSeparator" w:id="0">
    <w:p w14:paraId="1F93371A" w14:textId="77777777" w:rsidR="002C29DF" w:rsidRDefault="002C29DF" w:rsidP="007A3A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159B2" w14:textId="77777777" w:rsidR="00E75C51" w:rsidRDefault="00E75C51" w:rsidP="00EE6347">
    <w:pPr>
      <w:pStyle w:val="Kopfzeile"/>
      <w:jc w:val="right"/>
    </w:pP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4BD83E0" wp14:editId="4578D21C">
          <wp:simplePos x="0" y="0"/>
          <wp:positionH relativeFrom="column">
            <wp:posOffset>4840605</wp:posOffset>
          </wp:positionH>
          <wp:positionV relativeFrom="paragraph">
            <wp:posOffset>-40640</wp:posOffset>
          </wp:positionV>
          <wp:extent cx="1359535" cy="409575"/>
          <wp:effectExtent l="0" t="0" r="0" b="9525"/>
          <wp:wrapTight wrapText="bothSides">
            <wp:wrapPolygon edited="0">
              <wp:start x="908" y="0"/>
              <wp:lineTo x="0" y="17079"/>
              <wp:lineTo x="0" y="21098"/>
              <wp:lineTo x="2119" y="21098"/>
              <wp:lineTo x="21186" y="19088"/>
              <wp:lineTo x="21186" y="7033"/>
              <wp:lineTo x="19976" y="0"/>
              <wp:lineTo x="908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 descr="C:\Users\schaefer\Desktop\indisoft Logo ohne Unterzeil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C2A"/>
    <w:multiLevelType w:val="multilevel"/>
    <w:tmpl w:val="67F0E03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03563192"/>
    <w:multiLevelType w:val="hybridMultilevel"/>
    <w:tmpl w:val="F3F6D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07AD6"/>
    <w:multiLevelType w:val="hybridMultilevel"/>
    <w:tmpl w:val="617C40AA"/>
    <w:lvl w:ilvl="0" w:tplc="C03AF88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E5A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105D76"/>
    <w:multiLevelType w:val="hybridMultilevel"/>
    <w:tmpl w:val="69BEF9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860495"/>
    <w:multiLevelType w:val="hybridMultilevel"/>
    <w:tmpl w:val="C36CBD68"/>
    <w:lvl w:ilvl="0" w:tplc="C980B96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4E277F"/>
    <w:multiLevelType w:val="hybridMultilevel"/>
    <w:tmpl w:val="E08013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DE7891"/>
    <w:multiLevelType w:val="hybridMultilevel"/>
    <w:tmpl w:val="527CF0FC"/>
    <w:lvl w:ilvl="0" w:tplc="BD8E9F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86643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8">
    <w:nsid w:val="472F149A"/>
    <w:multiLevelType w:val="hybridMultilevel"/>
    <w:tmpl w:val="2B34F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550D8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0">
    <w:nsid w:val="61B808E8"/>
    <w:multiLevelType w:val="hybridMultilevel"/>
    <w:tmpl w:val="D20A81C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D215A54"/>
    <w:multiLevelType w:val="hybridMultilevel"/>
    <w:tmpl w:val="D20A81CA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78F471A2"/>
    <w:multiLevelType w:val="hybridMultilevel"/>
    <w:tmpl w:val="578AAA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D5234C"/>
    <w:multiLevelType w:val="hybridMultilevel"/>
    <w:tmpl w:val="CAA0E4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3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6D"/>
    <w:rsid w:val="0002391D"/>
    <w:rsid w:val="00046119"/>
    <w:rsid w:val="00092A7C"/>
    <w:rsid w:val="000A0BBC"/>
    <w:rsid w:val="000B5A39"/>
    <w:rsid w:val="000C2A19"/>
    <w:rsid w:val="000C5E93"/>
    <w:rsid w:val="000D1FA2"/>
    <w:rsid w:val="000D6C5C"/>
    <w:rsid w:val="000F0189"/>
    <w:rsid w:val="00100D49"/>
    <w:rsid w:val="00115AFC"/>
    <w:rsid w:val="00125656"/>
    <w:rsid w:val="001302D4"/>
    <w:rsid w:val="0013659D"/>
    <w:rsid w:val="0015226D"/>
    <w:rsid w:val="00154529"/>
    <w:rsid w:val="00163075"/>
    <w:rsid w:val="001909B4"/>
    <w:rsid w:val="00193A9B"/>
    <w:rsid w:val="001B1A88"/>
    <w:rsid w:val="001C72A8"/>
    <w:rsid w:val="00200397"/>
    <w:rsid w:val="002347EB"/>
    <w:rsid w:val="002515BB"/>
    <w:rsid w:val="00263D67"/>
    <w:rsid w:val="00281934"/>
    <w:rsid w:val="00294880"/>
    <w:rsid w:val="002B4628"/>
    <w:rsid w:val="002C29DF"/>
    <w:rsid w:val="00307476"/>
    <w:rsid w:val="00346E8D"/>
    <w:rsid w:val="00363F7D"/>
    <w:rsid w:val="00374DEC"/>
    <w:rsid w:val="00375F92"/>
    <w:rsid w:val="00384846"/>
    <w:rsid w:val="003F5A25"/>
    <w:rsid w:val="004263BE"/>
    <w:rsid w:val="004332AA"/>
    <w:rsid w:val="00443C14"/>
    <w:rsid w:val="00472410"/>
    <w:rsid w:val="00496838"/>
    <w:rsid w:val="004A2AA2"/>
    <w:rsid w:val="004C37E0"/>
    <w:rsid w:val="004C4D6C"/>
    <w:rsid w:val="004C69EC"/>
    <w:rsid w:val="004F7340"/>
    <w:rsid w:val="005A175C"/>
    <w:rsid w:val="005A5BF0"/>
    <w:rsid w:val="005D4D71"/>
    <w:rsid w:val="005F1D2A"/>
    <w:rsid w:val="00606782"/>
    <w:rsid w:val="00632B65"/>
    <w:rsid w:val="0066760B"/>
    <w:rsid w:val="00673193"/>
    <w:rsid w:val="0068485F"/>
    <w:rsid w:val="007727F9"/>
    <w:rsid w:val="007A3AEB"/>
    <w:rsid w:val="007A51C7"/>
    <w:rsid w:val="007A7387"/>
    <w:rsid w:val="007B2FBF"/>
    <w:rsid w:val="007B5988"/>
    <w:rsid w:val="007C3C36"/>
    <w:rsid w:val="007E14BF"/>
    <w:rsid w:val="007E2EDC"/>
    <w:rsid w:val="00812373"/>
    <w:rsid w:val="008127DD"/>
    <w:rsid w:val="00817EBF"/>
    <w:rsid w:val="008525BC"/>
    <w:rsid w:val="008803E9"/>
    <w:rsid w:val="008B58F4"/>
    <w:rsid w:val="008E71AE"/>
    <w:rsid w:val="00901D7D"/>
    <w:rsid w:val="00927580"/>
    <w:rsid w:val="00971F28"/>
    <w:rsid w:val="009775CA"/>
    <w:rsid w:val="009873A6"/>
    <w:rsid w:val="00991502"/>
    <w:rsid w:val="009A3E50"/>
    <w:rsid w:val="009A7438"/>
    <w:rsid w:val="009D2855"/>
    <w:rsid w:val="009D4160"/>
    <w:rsid w:val="009F2302"/>
    <w:rsid w:val="009F6956"/>
    <w:rsid w:val="00A125EB"/>
    <w:rsid w:val="00A1696D"/>
    <w:rsid w:val="00A1739F"/>
    <w:rsid w:val="00A175F5"/>
    <w:rsid w:val="00A435D7"/>
    <w:rsid w:val="00A53C20"/>
    <w:rsid w:val="00AE116A"/>
    <w:rsid w:val="00B06DF3"/>
    <w:rsid w:val="00B2348F"/>
    <w:rsid w:val="00B8732B"/>
    <w:rsid w:val="00B932DD"/>
    <w:rsid w:val="00B97DDD"/>
    <w:rsid w:val="00BA4F7C"/>
    <w:rsid w:val="00BB108C"/>
    <w:rsid w:val="00BC6C7D"/>
    <w:rsid w:val="00BD7815"/>
    <w:rsid w:val="00C21E4B"/>
    <w:rsid w:val="00C4140D"/>
    <w:rsid w:val="00C43159"/>
    <w:rsid w:val="00C83DAD"/>
    <w:rsid w:val="00CA7ED2"/>
    <w:rsid w:val="00CC2169"/>
    <w:rsid w:val="00CE106A"/>
    <w:rsid w:val="00D03ED4"/>
    <w:rsid w:val="00D561A9"/>
    <w:rsid w:val="00D64C98"/>
    <w:rsid w:val="00D71FA7"/>
    <w:rsid w:val="00D853B4"/>
    <w:rsid w:val="00D86E74"/>
    <w:rsid w:val="00D900BF"/>
    <w:rsid w:val="00DA1755"/>
    <w:rsid w:val="00DA62D0"/>
    <w:rsid w:val="00DA6BA7"/>
    <w:rsid w:val="00DB1A23"/>
    <w:rsid w:val="00DB70F1"/>
    <w:rsid w:val="00DC2517"/>
    <w:rsid w:val="00E33FDC"/>
    <w:rsid w:val="00E35FB5"/>
    <w:rsid w:val="00E43AF7"/>
    <w:rsid w:val="00E441A6"/>
    <w:rsid w:val="00E75C51"/>
    <w:rsid w:val="00E97292"/>
    <w:rsid w:val="00EB55F0"/>
    <w:rsid w:val="00EC7AF0"/>
    <w:rsid w:val="00EE6347"/>
    <w:rsid w:val="00F010E1"/>
    <w:rsid w:val="00F116CE"/>
    <w:rsid w:val="00F17815"/>
    <w:rsid w:val="00F22434"/>
    <w:rsid w:val="00F30992"/>
    <w:rsid w:val="00F313D8"/>
    <w:rsid w:val="00F32DCF"/>
    <w:rsid w:val="00F42A60"/>
    <w:rsid w:val="00F47350"/>
    <w:rsid w:val="00F517A7"/>
    <w:rsid w:val="00F624B7"/>
    <w:rsid w:val="00F63795"/>
    <w:rsid w:val="00FC2259"/>
    <w:rsid w:val="00FC717A"/>
    <w:rsid w:val="00FE273F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ED574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348F"/>
    <w:pPr>
      <w:spacing w:before="60" w:after="60" w:line="288" w:lineRule="auto"/>
    </w:pPr>
    <w:rPr>
      <w:rFonts w:cs="Times New Roman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717A"/>
    <w:pPr>
      <w:keepNext/>
      <w:spacing w:before="240"/>
      <w:jc w:val="center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659D"/>
    <w:pPr>
      <w:keepNext/>
      <w:spacing w:before="240"/>
      <w:jc w:val="center"/>
      <w:outlineLvl w:val="1"/>
    </w:pPr>
    <w:rPr>
      <w:b/>
      <w:bCs/>
      <w:iCs/>
      <w:color w:val="595959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locked/>
    <w:rsid w:val="00FC717A"/>
    <w:rPr>
      <w:rFonts w:eastAsia="Times New Roman"/>
      <w:b/>
      <w:kern w:val="32"/>
      <w:sz w:val="32"/>
      <w:lang w:val="x-none" w:eastAsia="en-US"/>
    </w:rPr>
  </w:style>
  <w:style w:type="character" w:customStyle="1" w:styleId="berschrift2Zchn">
    <w:name w:val="Überschrift 2 Zchn"/>
    <w:link w:val="berschrift2"/>
    <w:uiPriority w:val="9"/>
    <w:locked/>
    <w:rsid w:val="0013659D"/>
    <w:rPr>
      <w:rFonts w:eastAsia="Times New Roman"/>
      <w:b/>
      <w:color w:val="595959"/>
      <w:sz w:val="28"/>
      <w:lang w:val="x-none" w:eastAsia="en-US"/>
    </w:rPr>
  </w:style>
  <w:style w:type="character" w:styleId="Fett">
    <w:name w:val="Strong"/>
    <w:uiPriority w:val="22"/>
    <w:qFormat/>
    <w:rsid w:val="007A3AEB"/>
    <w:rPr>
      <w:b/>
    </w:rPr>
  </w:style>
  <w:style w:type="paragraph" w:styleId="Kopfzeile">
    <w:name w:val="header"/>
    <w:basedOn w:val="Standard"/>
    <w:link w:val="KopfzeileZchn"/>
    <w:uiPriority w:val="99"/>
    <w:unhideWhenUsed/>
    <w:rsid w:val="007A3AEB"/>
    <w:pPr>
      <w:tabs>
        <w:tab w:val="center" w:pos="4536"/>
        <w:tab w:val="right" w:pos="9072"/>
      </w:tabs>
    </w:pPr>
    <w:rPr>
      <w:lang w:val="en-US"/>
    </w:rPr>
  </w:style>
  <w:style w:type="character" w:customStyle="1" w:styleId="KopfzeileZchn">
    <w:name w:val="Kopfzeile Zchn"/>
    <w:link w:val="Kopfzeile"/>
    <w:uiPriority w:val="99"/>
    <w:locked/>
    <w:rsid w:val="007A3AEB"/>
    <w:rPr>
      <w:sz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DA6BA7"/>
    <w:pPr>
      <w:tabs>
        <w:tab w:val="center" w:pos="4536"/>
        <w:tab w:val="right" w:pos="9072"/>
      </w:tabs>
      <w:spacing w:before="0" w:after="0"/>
    </w:pPr>
    <w:rPr>
      <w:sz w:val="16"/>
    </w:rPr>
  </w:style>
  <w:style w:type="character" w:customStyle="1" w:styleId="FuzeileZchn">
    <w:name w:val="Fußzeile Zchn"/>
    <w:link w:val="Fuzeile"/>
    <w:uiPriority w:val="99"/>
    <w:locked/>
    <w:rsid w:val="00DA6BA7"/>
    <w:rPr>
      <w:sz w:val="22"/>
      <w:lang w:val="x-none" w:eastAsia="en-US"/>
    </w:rPr>
  </w:style>
  <w:style w:type="paragraph" w:styleId="Liste">
    <w:name w:val="List"/>
    <w:basedOn w:val="Standard"/>
    <w:uiPriority w:val="99"/>
    <w:unhideWhenUsed/>
    <w:rsid w:val="005F1D2A"/>
    <w:pPr>
      <w:spacing w:line="240" w:lineRule="auto"/>
      <w:jc w:val="both"/>
    </w:pPr>
  </w:style>
  <w:style w:type="paragraph" w:styleId="Verzeichnis1">
    <w:name w:val="toc 1"/>
    <w:basedOn w:val="Standard"/>
    <w:next w:val="Standard"/>
    <w:uiPriority w:val="39"/>
    <w:semiHidden/>
    <w:rsid w:val="005F1D2A"/>
    <w:pPr>
      <w:tabs>
        <w:tab w:val="left" w:pos="397"/>
        <w:tab w:val="right" w:leader="dot" w:pos="9072"/>
      </w:tabs>
      <w:spacing w:before="120" w:line="240" w:lineRule="auto"/>
      <w:ind w:left="851" w:right="851" w:hanging="851"/>
    </w:pPr>
    <w:rPr>
      <w:rFonts w:ascii="Arial" w:hAnsi="Arial"/>
      <w:b/>
      <w:sz w:val="24"/>
      <w:szCs w:val="20"/>
    </w:rPr>
  </w:style>
  <w:style w:type="table" w:styleId="Tabellenraster">
    <w:name w:val="Table Grid"/>
    <w:basedOn w:val="NormaleTabelle"/>
    <w:uiPriority w:val="59"/>
    <w:rsid w:val="0013659D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346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348F"/>
    <w:pPr>
      <w:spacing w:before="60" w:after="60" w:line="288" w:lineRule="auto"/>
    </w:pPr>
    <w:rPr>
      <w:rFonts w:cs="Times New Roman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717A"/>
    <w:pPr>
      <w:keepNext/>
      <w:spacing w:before="240"/>
      <w:jc w:val="center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659D"/>
    <w:pPr>
      <w:keepNext/>
      <w:spacing w:before="240"/>
      <w:jc w:val="center"/>
      <w:outlineLvl w:val="1"/>
    </w:pPr>
    <w:rPr>
      <w:b/>
      <w:bCs/>
      <w:iCs/>
      <w:color w:val="595959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locked/>
    <w:rsid w:val="00FC717A"/>
    <w:rPr>
      <w:rFonts w:eastAsia="Times New Roman"/>
      <w:b/>
      <w:kern w:val="32"/>
      <w:sz w:val="32"/>
      <w:lang w:val="x-none" w:eastAsia="en-US"/>
    </w:rPr>
  </w:style>
  <w:style w:type="character" w:customStyle="1" w:styleId="berschrift2Zchn">
    <w:name w:val="Überschrift 2 Zchn"/>
    <w:link w:val="berschrift2"/>
    <w:uiPriority w:val="9"/>
    <w:locked/>
    <w:rsid w:val="0013659D"/>
    <w:rPr>
      <w:rFonts w:eastAsia="Times New Roman"/>
      <w:b/>
      <w:color w:val="595959"/>
      <w:sz w:val="28"/>
      <w:lang w:val="x-none" w:eastAsia="en-US"/>
    </w:rPr>
  </w:style>
  <w:style w:type="character" w:styleId="Fett">
    <w:name w:val="Strong"/>
    <w:uiPriority w:val="22"/>
    <w:qFormat/>
    <w:rsid w:val="007A3AEB"/>
    <w:rPr>
      <w:b/>
    </w:rPr>
  </w:style>
  <w:style w:type="paragraph" w:styleId="Kopfzeile">
    <w:name w:val="header"/>
    <w:basedOn w:val="Standard"/>
    <w:link w:val="KopfzeileZchn"/>
    <w:uiPriority w:val="99"/>
    <w:unhideWhenUsed/>
    <w:rsid w:val="007A3AEB"/>
    <w:pPr>
      <w:tabs>
        <w:tab w:val="center" w:pos="4536"/>
        <w:tab w:val="right" w:pos="9072"/>
      </w:tabs>
    </w:pPr>
    <w:rPr>
      <w:lang w:val="en-US"/>
    </w:rPr>
  </w:style>
  <w:style w:type="character" w:customStyle="1" w:styleId="KopfzeileZchn">
    <w:name w:val="Kopfzeile Zchn"/>
    <w:link w:val="Kopfzeile"/>
    <w:uiPriority w:val="99"/>
    <w:locked/>
    <w:rsid w:val="007A3AEB"/>
    <w:rPr>
      <w:sz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DA6BA7"/>
    <w:pPr>
      <w:tabs>
        <w:tab w:val="center" w:pos="4536"/>
        <w:tab w:val="right" w:pos="9072"/>
      </w:tabs>
      <w:spacing w:before="0" w:after="0"/>
    </w:pPr>
    <w:rPr>
      <w:sz w:val="16"/>
    </w:rPr>
  </w:style>
  <w:style w:type="character" w:customStyle="1" w:styleId="FuzeileZchn">
    <w:name w:val="Fußzeile Zchn"/>
    <w:link w:val="Fuzeile"/>
    <w:uiPriority w:val="99"/>
    <w:locked/>
    <w:rsid w:val="00DA6BA7"/>
    <w:rPr>
      <w:sz w:val="22"/>
      <w:lang w:val="x-none" w:eastAsia="en-US"/>
    </w:rPr>
  </w:style>
  <w:style w:type="paragraph" w:styleId="Liste">
    <w:name w:val="List"/>
    <w:basedOn w:val="Standard"/>
    <w:uiPriority w:val="99"/>
    <w:unhideWhenUsed/>
    <w:rsid w:val="005F1D2A"/>
    <w:pPr>
      <w:spacing w:line="240" w:lineRule="auto"/>
      <w:jc w:val="both"/>
    </w:pPr>
  </w:style>
  <w:style w:type="paragraph" w:styleId="Verzeichnis1">
    <w:name w:val="toc 1"/>
    <w:basedOn w:val="Standard"/>
    <w:next w:val="Standard"/>
    <w:uiPriority w:val="39"/>
    <w:semiHidden/>
    <w:rsid w:val="005F1D2A"/>
    <w:pPr>
      <w:tabs>
        <w:tab w:val="left" w:pos="397"/>
        <w:tab w:val="right" w:leader="dot" w:pos="9072"/>
      </w:tabs>
      <w:spacing w:before="120" w:line="240" w:lineRule="auto"/>
      <w:ind w:left="851" w:right="851" w:hanging="851"/>
    </w:pPr>
    <w:rPr>
      <w:rFonts w:ascii="Arial" w:hAnsi="Arial"/>
      <w:b/>
      <w:sz w:val="24"/>
      <w:szCs w:val="20"/>
    </w:rPr>
  </w:style>
  <w:style w:type="table" w:styleId="Tabellenraster">
    <w:name w:val="Table Grid"/>
    <w:basedOn w:val="NormaleTabelle"/>
    <w:uiPriority w:val="59"/>
    <w:rsid w:val="0013659D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34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imm\AppData\Local\Temp\6\Temp1_Vorlage-Projektmanagement-Protokoll.zip\Vorlage-Projektmanagement-Protokoll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80420-788B-4E15-BD0E-8880B38F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Vorlage-Projektmanagement-Protokoll.dot</Template>
  <TotalTime>0</TotalTime>
  <Pages>2</Pages>
  <Words>133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 Process Maps GbR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Glimm</dc:creator>
  <cp:lastModifiedBy>Teilnehmer</cp:lastModifiedBy>
  <cp:revision>2</cp:revision>
  <cp:lastPrinted>2018-09-07T07:10:00Z</cp:lastPrinted>
  <dcterms:created xsi:type="dcterms:W3CDTF">2018-09-07T07:15:00Z</dcterms:created>
  <dcterms:modified xsi:type="dcterms:W3CDTF">2018-09-07T07:15:00Z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© IT Process Maps GbR</vt:lpwstr>
  </property>
  <property fmtid="{D5CDD505-2E9C-101B-9397-08002B2CF9AE}" pid="3" name="Source">
    <vt:lpwstr>IT Process Wiki</vt:lpwstr>
  </property>
  <property fmtid="{D5CDD505-2E9C-101B-9397-08002B2CF9AE}" pid="4" name="Project">
    <vt:lpwstr>Projektmanagement</vt:lpwstr>
  </property>
</Properties>
</file>